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7B" w:rsidRDefault="00DA2F7B" w:rsidP="00DA2F7B">
      <w:pPr>
        <w:pStyle w:val="NormalWeb"/>
        <w:jc w:val="center"/>
      </w:pPr>
      <w:r>
        <w:t>Test Plan</w:t>
      </w:r>
    </w:p>
    <w:p w:rsidR="00CD75AE" w:rsidRDefault="00CD75AE">
      <w:bookmarkStart w:id="0" w:name="_GoBack"/>
      <w:bookmarkEnd w:id="0"/>
      <w:r>
        <w:t>_____________________________________________________________________________________</w:t>
      </w:r>
    </w:p>
    <w:p w:rsidR="00666CA7" w:rsidRPr="001F466D" w:rsidRDefault="00666CA7"/>
    <w:p w:rsidR="00CD75AE" w:rsidRDefault="00AE5808" w:rsidP="00AE5808">
      <w:pPr>
        <w:pStyle w:val="ListParagraph"/>
        <w:numPr>
          <w:ilvl w:val="0"/>
          <w:numId w:val="1"/>
        </w:numPr>
      </w:pPr>
      <w:r>
        <w:t xml:space="preserve">User interface: </w:t>
      </w:r>
      <w:r w:rsidR="00CA7FE4">
        <w:t>invalid special command</w:t>
      </w:r>
    </w:p>
    <w:p w:rsidR="00CA7FE4" w:rsidRDefault="006F53F0" w:rsidP="00AE5808">
      <w:pPr>
        <w:pStyle w:val="ListParagraph"/>
        <w:numPr>
          <w:ilvl w:val="0"/>
          <w:numId w:val="1"/>
        </w:numPr>
      </w:pPr>
      <w:r>
        <w:t>Call parsing method with automated input instead of scanner input</w:t>
      </w:r>
    </w:p>
    <w:p w:rsidR="00E03461" w:rsidRDefault="00E03461" w:rsidP="00E03461">
      <w:pPr>
        <w:pStyle w:val="ListParagraph"/>
        <w:numPr>
          <w:ilvl w:val="0"/>
          <w:numId w:val="1"/>
        </w:numPr>
      </w:pPr>
      <w:r>
        <w:t>Input of “/</w:t>
      </w:r>
      <w:proofErr w:type="spellStart"/>
      <w:r>
        <w:t>foobar</w:t>
      </w:r>
      <w:proofErr w:type="spellEnd"/>
      <w:r>
        <w:t>” to user-interface parsing method</w:t>
      </w:r>
    </w:p>
    <w:p w:rsidR="00505A9C" w:rsidRDefault="00E03461" w:rsidP="00505A9C">
      <w:pPr>
        <w:pStyle w:val="ListParagraph"/>
        <w:numPr>
          <w:ilvl w:val="0"/>
          <w:numId w:val="1"/>
        </w:numPr>
      </w:pPr>
      <w:r>
        <w:t xml:space="preserve">Expect </w:t>
      </w:r>
      <w:r w:rsidR="00C14DE3">
        <w:t>“invalid command /</w:t>
      </w:r>
      <w:proofErr w:type="spellStart"/>
      <w:r w:rsidR="00C14DE3">
        <w:t>foobar</w:t>
      </w:r>
      <w:proofErr w:type="spellEnd"/>
      <w:r w:rsidR="00C14DE3">
        <w:t>”</w:t>
      </w:r>
    </w:p>
    <w:p w:rsidR="00505A9C" w:rsidRDefault="00505A9C" w:rsidP="00505A9C">
      <w:r>
        <w:t>_____________________________________________________________________________________</w:t>
      </w:r>
    </w:p>
    <w:p w:rsidR="00505A9C" w:rsidRDefault="00505A9C" w:rsidP="00505A9C"/>
    <w:p w:rsidR="00890EA8" w:rsidRDefault="00F011A0" w:rsidP="00890EA8">
      <w:pPr>
        <w:pStyle w:val="ListParagraph"/>
        <w:numPr>
          <w:ilvl w:val="0"/>
          <w:numId w:val="2"/>
        </w:numPr>
      </w:pPr>
      <w:r>
        <w:t>User interface: /quit command</w:t>
      </w:r>
    </w:p>
    <w:p w:rsidR="00F011A0" w:rsidRDefault="00F011A0" w:rsidP="00890EA8">
      <w:pPr>
        <w:pStyle w:val="ListParagraph"/>
        <w:numPr>
          <w:ilvl w:val="0"/>
          <w:numId w:val="2"/>
        </w:numPr>
      </w:pPr>
      <w:r>
        <w:t>None</w:t>
      </w:r>
    </w:p>
    <w:p w:rsidR="00F011A0" w:rsidRDefault="00F011A0" w:rsidP="00890EA8">
      <w:pPr>
        <w:pStyle w:val="ListParagraph"/>
        <w:numPr>
          <w:ilvl w:val="0"/>
          <w:numId w:val="2"/>
        </w:numPr>
      </w:pPr>
      <w:r>
        <w:t>Input “/quit”</w:t>
      </w:r>
      <w:r w:rsidR="0073787A">
        <w:t xml:space="preserve">. This must be done manually rather than through </w:t>
      </w:r>
      <w:proofErr w:type="spellStart"/>
      <w:r w:rsidR="0073787A">
        <w:t>junit</w:t>
      </w:r>
      <w:proofErr w:type="spellEnd"/>
      <w:r w:rsidR="0073787A">
        <w:t xml:space="preserve"> tests.</w:t>
      </w:r>
    </w:p>
    <w:p w:rsidR="00F011A0" w:rsidRDefault="00F011A0" w:rsidP="00890EA8">
      <w:pPr>
        <w:pStyle w:val="ListParagraph"/>
        <w:numPr>
          <w:ilvl w:val="0"/>
          <w:numId w:val="2"/>
        </w:numPr>
      </w:pPr>
      <w:r>
        <w:t xml:space="preserve">Expect program shutdown. </w:t>
      </w:r>
    </w:p>
    <w:p w:rsidR="003F395E" w:rsidRDefault="003F395E" w:rsidP="003F395E">
      <w:r>
        <w:t>_____________________________________________________________________________________</w:t>
      </w:r>
    </w:p>
    <w:p w:rsidR="003F395E" w:rsidRDefault="003F395E" w:rsidP="003F395E"/>
    <w:p w:rsidR="003F395E" w:rsidRDefault="00265285" w:rsidP="00CB6FA9">
      <w:pPr>
        <w:pStyle w:val="ListParagraph"/>
        <w:numPr>
          <w:ilvl w:val="0"/>
          <w:numId w:val="4"/>
        </w:numPr>
      </w:pPr>
      <w:r>
        <w:t>Word validity</w:t>
      </w:r>
    </w:p>
    <w:p w:rsidR="00265285" w:rsidRDefault="00152C73" w:rsidP="00CB6FA9">
      <w:pPr>
        <w:pStyle w:val="ListParagraph"/>
        <w:numPr>
          <w:ilvl w:val="0"/>
          <w:numId w:val="4"/>
        </w:numPr>
      </w:pPr>
      <w:r>
        <w:t xml:space="preserve">Call </w:t>
      </w:r>
      <w:r w:rsidR="00A67536">
        <w:t>parsing</w:t>
      </w:r>
      <w:r>
        <w:t xml:space="preserve"> method with automated input instead of scanner input</w:t>
      </w:r>
    </w:p>
    <w:p w:rsidR="00152C73" w:rsidRDefault="0048282E" w:rsidP="00CB6FA9">
      <w:pPr>
        <w:pStyle w:val="ListParagraph"/>
        <w:numPr>
          <w:ilvl w:val="0"/>
          <w:numId w:val="4"/>
        </w:numPr>
      </w:pPr>
      <w:r>
        <w:t>Input of “</w:t>
      </w:r>
      <w:proofErr w:type="spellStart"/>
      <w:r>
        <w:t>foobar</w:t>
      </w:r>
      <w:proofErr w:type="spellEnd"/>
      <w:r>
        <w:t xml:space="preserve"> </w:t>
      </w:r>
      <w:proofErr w:type="spellStart"/>
      <w:r>
        <w:t>baltusrol</w:t>
      </w:r>
      <w:proofErr w:type="spellEnd"/>
      <w:r>
        <w:t>” to user-interface parsing method</w:t>
      </w:r>
    </w:p>
    <w:p w:rsidR="009A4071" w:rsidRDefault="009A4071" w:rsidP="00CB6FA9">
      <w:pPr>
        <w:pStyle w:val="ListParagraph"/>
        <w:numPr>
          <w:ilvl w:val="0"/>
          <w:numId w:val="4"/>
        </w:numPr>
      </w:pPr>
      <w:r>
        <w:t xml:space="preserve">Expect “no word ladder can be found between </w:t>
      </w:r>
      <w:proofErr w:type="spellStart"/>
      <w:r>
        <w:t>foobar</w:t>
      </w:r>
      <w:proofErr w:type="spellEnd"/>
      <w:r>
        <w:t xml:space="preserve"> and </w:t>
      </w:r>
      <w:proofErr w:type="spellStart"/>
      <w:r>
        <w:t>baltusrol</w:t>
      </w:r>
      <w:proofErr w:type="spellEnd"/>
      <w:r>
        <w:t>”</w:t>
      </w:r>
    </w:p>
    <w:p w:rsidR="00BE184B" w:rsidRDefault="00BE184B" w:rsidP="00BE184B">
      <w:r>
        <w:t>_____________________________________________________________________________________</w:t>
      </w:r>
    </w:p>
    <w:p w:rsidR="00BE184B" w:rsidRDefault="00BE184B" w:rsidP="00BE184B"/>
    <w:p w:rsidR="009A4071" w:rsidRDefault="00BC5CA0" w:rsidP="00750FB6">
      <w:pPr>
        <w:pStyle w:val="ListParagraph"/>
        <w:numPr>
          <w:ilvl w:val="0"/>
          <w:numId w:val="6"/>
        </w:numPr>
      </w:pPr>
      <w:r>
        <w:t>Self-match</w:t>
      </w:r>
    </w:p>
    <w:p w:rsidR="00BC5CA0" w:rsidRDefault="004058DB" w:rsidP="00750FB6">
      <w:pPr>
        <w:pStyle w:val="ListParagraph"/>
        <w:numPr>
          <w:ilvl w:val="0"/>
          <w:numId w:val="6"/>
        </w:numPr>
      </w:pPr>
      <w:r>
        <w:t xml:space="preserve">Code block with automated input to </w:t>
      </w:r>
      <w:proofErr w:type="spellStart"/>
      <w:r>
        <w:t>bfs</w:t>
      </w:r>
      <w:proofErr w:type="spellEnd"/>
      <w:r>
        <w:t xml:space="preserve"> and </w:t>
      </w:r>
      <w:proofErr w:type="spellStart"/>
      <w:r>
        <w:t>dfs</w:t>
      </w:r>
      <w:proofErr w:type="spellEnd"/>
      <w:r>
        <w:t xml:space="preserve"> word ladder instead of scanner input</w:t>
      </w:r>
    </w:p>
    <w:p w:rsidR="004B6809" w:rsidRDefault="004B6809" w:rsidP="004B6809">
      <w:pPr>
        <w:pStyle w:val="ListParagraph"/>
        <w:numPr>
          <w:ilvl w:val="0"/>
          <w:numId w:val="6"/>
        </w:numPr>
      </w:pPr>
      <w:r>
        <w:t xml:space="preserve">Call BFS and DFS </w:t>
      </w:r>
      <w:proofErr w:type="spellStart"/>
      <w:r>
        <w:t>wordladder</w:t>
      </w:r>
      <w:proofErr w:type="spellEnd"/>
      <w:r>
        <w:t xml:space="preserve"> methods with </w:t>
      </w:r>
      <w:r w:rsidR="008A0B7B">
        <w:t>“abuzz” and  “abuzz”</w:t>
      </w:r>
      <w:r w:rsidR="00511908">
        <w:t xml:space="preserve"> as input parameters</w:t>
      </w:r>
      <w:r>
        <w:t>, automated</w:t>
      </w:r>
    </w:p>
    <w:p w:rsidR="00620FB9" w:rsidRDefault="008A0B7B" w:rsidP="00750FB6">
      <w:pPr>
        <w:pStyle w:val="ListParagraph"/>
        <w:numPr>
          <w:ilvl w:val="0"/>
          <w:numId w:val="6"/>
        </w:numPr>
      </w:pPr>
      <w:r>
        <w:t xml:space="preserve">Expect </w:t>
      </w:r>
      <w:r w:rsidR="001D39EF">
        <w:t>:</w:t>
      </w:r>
    </w:p>
    <w:p w:rsidR="004B6809" w:rsidRDefault="00620FB9" w:rsidP="00620FB9">
      <w:pPr>
        <w:ind w:left="360"/>
      </w:pPr>
      <w:r>
        <w:t>&gt;</w:t>
      </w:r>
      <w:r w:rsidR="00511908">
        <w:t>“</w:t>
      </w:r>
      <w:r w:rsidR="008A0B7B">
        <w:t xml:space="preserve">a 0 rung word ladder exists between </w:t>
      </w:r>
      <w:r w:rsidR="00511908">
        <w:t>abuzz and abuzz”</w:t>
      </w:r>
    </w:p>
    <w:p w:rsidR="00620FB9" w:rsidRDefault="00620FB9" w:rsidP="00620FB9">
      <w:pPr>
        <w:ind w:left="360"/>
      </w:pPr>
      <w:r>
        <w:t>&gt;abuzz</w:t>
      </w:r>
    </w:p>
    <w:p w:rsidR="00620FB9" w:rsidRDefault="00620FB9" w:rsidP="00620FB9">
      <w:pPr>
        <w:ind w:left="360"/>
      </w:pPr>
      <w:r>
        <w:t>&gt;abuzz</w:t>
      </w:r>
    </w:p>
    <w:p w:rsidR="001F3BCC" w:rsidRDefault="001F3BCC" w:rsidP="001F3BCC">
      <w:r>
        <w:t>_____________________________________________________________________________________</w:t>
      </w:r>
    </w:p>
    <w:p w:rsidR="001F3BCC" w:rsidRDefault="001F3BCC" w:rsidP="00620FB9">
      <w:pPr>
        <w:ind w:left="360"/>
      </w:pPr>
    </w:p>
    <w:p w:rsidR="00D63E0C" w:rsidRDefault="00330D7D" w:rsidP="00D63E0C">
      <w:pPr>
        <w:pStyle w:val="ListParagraph"/>
        <w:numPr>
          <w:ilvl w:val="0"/>
          <w:numId w:val="7"/>
        </w:numPr>
      </w:pPr>
      <w:r>
        <w:t>BFS/DFS</w:t>
      </w:r>
      <w:r w:rsidR="009E3BAA">
        <w:t xml:space="preserve"> correctness</w:t>
      </w:r>
      <w:r>
        <w:t xml:space="preserve"> test</w:t>
      </w:r>
    </w:p>
    <w:p w:rsidR="00330D7D" w:rsidRDefault="00330D7D" w:rsidP="00D63E0C">
      <w:pPr>
        <w:pStyle w:val="ListParagraph"/>
        <w:numPr>
          <w:ilvl w:val="0"/>
          <w:numId w:val="7"/>
        </w:numPr>
      </w:pPr>
      <w:r>
        <w:t xml:space="preserve">Code block with automated, valid input to </w:t>
      </w:r>
      <w:proofErr w:type="spellStart"/>
      <w:r>
        <w:t>bfs</w:t>
      </w:r>
      <w:proofErr w:type="spellEnd"/>
      <w:r>
        <w:t xml:space="preserve"> and </w:t>
      </w:r>
      <w:proofErr w:type="spellStart"/>
      <w:r>
        <w:t>dfs</w:t>
      </w:r>
      <w:proofErr w:type="spellEnd"/>
      <w:r>
        <w:t xml:space="preserve"> word ladder instead of </w:t>
      </w:r>
      <w:r w:rsidR="00236F23">
        <w:t>scanner</w:t>
      </w:r>
      <w:r>
        <w:t xml:space="preserve"> input</w:t>
      </w:r>
    </w:p>
    <w:p w:rsidR="00330D7D" w:rsidRDefault="00657BF5" w:rsidP="00D63E0C">
      <w:pPr>
        <w:pStyle w:val="ListParagraph"/>
        <w:numPr>
          <w:ilvl w:val="0"/>
          <w:numId w:val="7"/>
        </w:numPr>
      </w:pPr>
      <w:r>
        <w:t>Call both versions with "</w:t>
      </w:r>
      <w:proofErr w:type="spellStart"/>
      <w:r>
        <w:t>abbas</w:t>
      </w:r>
      <w:proofErr w:type="spellEnd"/>
      <w:r>
        <w:t xml:space="preserve">” and “abbes” </w:t>
      </w:r>
    </w:p>
    <w:p w:rsidR="00452DB6" w:rsidRDefault="00452DB6" w:rsidP="00147A50">
      <w:pPr>
        <w:pStyle w:val="ListParagraph"/>
        <w:numPr>
          <w:ilvl w:val="0"/>
          <w:numId w:val="7"/>
        </w:numPr>
      </w:pPr>
      <w:r>
        <w:t>Expect:</w:t>
      </w:r>
      <w:r w:rsidR="00147A50">
        <w:t xml:space="preserve"> </w:t>
      </w:r>
      <w:r w:rsidR="00C27D60">
        <w:t xml:space="preserve">Both should output “a &lt;?&gt; rung word ladder exists between </w:t>
      </w:r>
      <w:proofErr w:type="spellStart"/>
      <w:r w:rsidR="00C27D60">
        <w:t>abbas</w:t>
      </w:r>
      <w:proofErr w:type="spellEnd"/>
      <w:r w:rsidR="00C27D60">
        <w:t xml:space="preserve"> and abbes”</w:t>
      </w:r>
    </w:p>
    <w:p w:rsidR="00C27D60" w:rsidRDefault="00C27D60" w:rsidP="00C27D60">
      <w:pPr>
        <w:pStyle w:val="ListParagraph"/>
        <w:ind w:left="1080"/>
      </w:pPr>
      <w:r>
        <w:t xml:space="preserve">Note: </w:t>
      </w:r>
      <w:r w:rsidR="00723A5D">
        <w:t>may need to be manually checked or analyzed between the dictionary set created and our implementation of the searches before fully automated.</w:t>
      </w:r>
    </w:p>
    <w:p w:rsidR="008D5743" w:rsidRDefault="008D5743" w:rsidP="008D5743">
      <w:r>
        <w:t>_____________________________________________________________________________________</w:t>
      </w:r>
    </w:p>
    <w:p w:rsidR="008D5743" w:rsidRDefault="002F2713" w:rsidP="005D38CE">
      <w:pPr>
        <w:pStyle w:val="ListParagraph"/>
        <w:numPr>
          <w:ilvl w:val="0"/>
          <w:numId w:val="8"/>
        </w:numPr>
      </w:pPr>
      <w:r>
        <w:t>No valid path</w:t>
      </w:r>
    </w:p>
    <w:p w:rsidR="002F2713" w:rsidRDefault="002F2713" w:rsidP="005D38CE">
      <w:pPr>
        <w:pStyle w:val="ListParagraph"/>
        <w:numPr>
          <w:ilvl w:val="0"/>
          <w:numId w:val="8"/>
        </w:numPr>
      </w:pPr>
      <w:r>
        <w:t>Smaller subset of dictionary used to guarantee that a path does not exist</w:t>
      </w:r>
    </w:p>
    <w:p w:rsidR="002F2713" w:rsidRDefault="005671D2" w:rsidP="005D38CE">
      <w:pPr>
        <w:pStyle w:val="ListParagraph"/>
        <w:numPr>
          <w:ilvl w:val="0"/>
          <w:numId w:val="8"/>
        </w:numPr>
      </w:pPr>
      <w:r>
        <w:t xml:space="preserve">Call </w:t>
      </w:r>
      <w:r w:rsidR="00BA1D30">
        <w:t xml:space="preserve">both versions of </w:t>
      </w:r>
      <w:proofErr w:type="spellStart"/>
      <w:r w:rsidR="00BA1D30">
        <w:t>wordladder</w:t>
      </w:r>
      <w:proofErr w:type="spellEnd"/>
      <w:r w:rsidR="00BA1D30">
        <w:t xml:space="preserve"> with “ahead” and “joint”</w:t>
      </w:r>
    </w:p>
    <w:p w:rsidR="00620FB9" w:rsidRDefault="00BA1D30" w:rsidP="00A52963">
      <w:pPr>
        <w:pStyle w:val="ListParagraph"/>
        <w:numPr>
          <w:ilvl w:val="0"/>
          <w:numId w:val="8"/>
        </w:numPr>
      </w:pPr>
      <w:r>
        <w:t xml:space="preserve">Expect </w:t>
      </w:r>
      <w:r>
        <w:t xml:space="preserve">“no word ladder can be found between </w:t>
      </w:r>
      <w:r w:rsidR="00335C54">
        <w:t>ahead</w:t>
      </w:r>
      <w:r>
        <w:t xml:space="preserve"> and </w:t>
      </w:r>
      <w:r w:rsidR="00335C54">
        <w:t>joint</w:t>
      </w:r>
      <w:r>
        <w:t>”</w:t>
      </w:r>
      <w:r w:rsidR="005D69BB">
        <w:t xml:space="preserve"> from both</w:t>
      </w:r>
    </w:p>
    <w:p w:rsidR="00A52963" w:rsidRDefault="00A52963" w:rsidP="00A52963">
      <w:r>
        <w:t>_____________________________________________________________________________________</w:t>
      </w:r>
    </w:p>
    <w:p w:rsidR="00A52963" w:rsidRDefault="00A52963" w:rsidP="00A52963"/>
    <w:sectPr w:rsidR="00A5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2ECE"/>
    <w:multiLevelType w:val="hybridMultilevel"/>
    <w:tmpl w:val="DD2438D4"/>
    <w:lvl w:ilvl="0" w:tplc="0D0036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6073D"/>
    <w:multiLevelType w:val="hybridMultilevel"/>
    <w:tmpl w:val="B0A6610E"/>
    <w:lvl w:ilvl="0" w:tplc="3138B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539BD"/>
    <w:multiLevelType w:val="hybridMultilevel"/>
    <w:tmpl w:val="692C5E52"/>
    <w:lvl w:ilvl="0" w:tplc="3138B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60880"/>
    <w:multiLevelType w:val="hybridMultilevel"/>
    <w:tmpl w:val="A606C1C4"/>
    <w:lvl w:ilvl="0" w:tplc="3138B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1154C"/>
    <w:multiLevelType w:val="hybridMultilevel"/>
    <w:tmpl w:val="B0A6610E"/>
    <w:lvl w:ilvl="0" w:tplc="3138B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85967"/>
    <w:multiLevelType w:val="hybridMultilevel"/>
    <w:tmpl w:val="C9DCAB52"/>
    <w:lvl w:ilvl="0" w:tplc="3138B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26232"/>
    <w:multiLevelType w:val="hybridMultilevel"/>
    <w:tmpl w:val="939656CE"/>
    <w:lvl w:ilvl="0" w:tplc="3138B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C176B"/>
    <w:multiLevelType w:val="hybridMultilevel"/>
    <w:tmpl w:val="C9DCAB52"/>
    <w:lvl w:ilvl="0" w:tplc="3138B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FB"/>
    <w:rsid w:val="000A6997"/>
    <w:rsid w:val="000A7E6C"/>
    <w:rsid w:val="00147A50"/>
    <w:rsid w:val="00152C73"/>
    <w:rsid w:val="001B22D4"/>
    <w:rsid w:val="001D39EF"/>
    <w:rsid w:val="001F3BCC"/>
    <w:rsid w:val="001F466D"/>
    <w:rsid w:val="00236F23"/>
    <w:rsid w:val="00265285"/>
    <w:rsid w:val="002F2713"/>
    <w:rsid w:val="00330D7D"/>
    <w:rsid w:val="00335C54"/>
    <w:rsid w:val="003F395E"/>
    <w:rsid w:val="004058DB"/>
    <w:rsid w:val="00452DB6"/>
    <w:rsid w:val="0048282E"/>
    <w:rsid w:val="004B6809"/>
    <w:rsid w:val="00505A9C"/>
    <w:rsid w:val="00511908"/>
    <w:rsid w:val="005671D2"/>
    <w:rsid w:val="005D38CE"/>
    <w:rsid w:val="005D69BB"/>
    <w:rsid w:val="00620FB9"/>
    <w:rsid w:val="00657BF5"/>
    <w:rsid w:val="00666CA7"/>
    <w:rsid w:val="006F53F0"/>
    <w:rsid w:val="00723A5D"/>
    <w:rsid w:val="0073787A"/>
    <w:rsid w:val="00750FB6"/>
    <w:rsid w:val="007601FB"/>
    <w:rsid w:val="007C69EB"/>
    <w:rsid w:val="00817568"/>
    <w:rsid w:val="00890EA8"/>
    <w:rsid w:val="008A0B7B"/>
    <w:rsid w:val="008D5743"/>
    <w:rsid w:val="0096573B"/>
    <w:rsid w:val="009877A7"/>
    <w:rsid w:val="009A4071"/>
    <w:rsid w:val="009E3BAA"/>
    <w:rsid w:val="00A52963"/>
    <w:rsid w:val="00A67536"/>
    <w:rsid w:val="00AE5808"/>
    <w:rsid w:val="00BA1D30"/>
    <w:rsid w:val="00BC5CA0"/>
    <w:rsid w:val="00BE184B"/>
    <w:rsid w:val="00C14DE3"/>
    <w:rsid w:val="00C27D60"/>
    <w:rsid w:val="00C92144"/>
    <w:rsid w:val="00C92362"/>
    <w:rsid w:val="00CA7FE4"/>
    <w:rsid w:val="00CB6FA9"/>
    <w:rsid w:val="00CD75AE"/>
    <w:rsid w:val="00D63E0C"/>
    <w:rsid w:val="00DA2F7B"/>
    <w:rsid w:val="00E03461"/>
    <w:rsid w:val="00EC05FB"/>
    <w:rsid w:val="00F011A0"/>
    <w:rsid w:val="00F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E148D-2A81-42A0-92EB-78ED3AA8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657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5D91DA-FF1E-49A7-822F-60D17E5A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178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57</cp:revision>
  <dcterms:created xsi:type="dcterms:W3CDTF">2016-07-07T03:44:00Z</dcterms:created>
  <dcterms:modified xsi:type="dcterms:W3CDTF">2016-07-07T06:42:00Z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